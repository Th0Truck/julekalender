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BE1" w:rsidRPr="00D86B45" w:rsidRDefault="00D86B45">
      <w:pPr>
        <w:rPr>
          <w:sz w:val="32"/>
        </w:rPr>
      </w:pPr>
      <w:r w:rsidRPr="00D86B45">
        <w:rPr>
          <w:sz w:val="32"/>
        </w:rPr>
        <w:t>Alt for få tror på nisser</w:t>
      </w:r>
      <w:r w:rsidR="000D1210">
        <w:rPr>
          <w:sz w:val="32"/>
        </w:rPr>
        <w:t xml:space="preserve"> i disse tider</w:t>
      </w:r>
    </w:p>
    <w:p w:rsidR="00054092" w:rsidRDefault="00054092"/>
    <w:p w:rsidR="000D1210" w:rsidRDefault="00D86B45">
      <w:r>
        <w:t xml:space="preserve">Vi har som nisser ingen berettigelse, hvis ingen tror på os. </w:t>
      </w:r>
      <w:r w:rsidR="000D1210">
        <w:t>Og det er der</w:t>
      </w:r>
      <w:r>
        <w:t xml:space="preserve"> øjensynligt færre, som </w:t>
      </w:r>
      <w:r w:rsidR="000D1210">
        <w:t>gør</w:t>
      </w:r>
      <w:r>
        <w:t>. I alt havde vores julekalenderkonkurrence kun 58</w:t>
      </w:r>
      <w:r w:rsidR="000D1210">
        <w:t xml:space="preserve"> deltagere</w:t>
      </w:r>
      <w:r>
        <w:t xml:space="preserve">, som </w:t>
      </w:r>
      <w:r w:rsidR="000D1210">
        <w:t>be</w:t>
      </w:r>
      <w:r>
        <w:t>svare</w:t>
      </w:r>
      <w:r w:rsidR="000D1210">
        <w:t>de</w:t>
      </w:r>
      <w:r>
        <w:t xml:space="preserve"> </w:t>
      </w:r>
      <w:r w:rsidR="000D1210">
        <w:t>s</w:t>
      </w:r>
      <w:r>
        <w:t>pørgsmål. Af de 58 var kun 31 seriøse ”nissetroende”, for kun 31 havde besvaret mere end 5 spørgsmål</w:t>
      </w:r>
      <w:r w:rsidR="000D1210">
        <w:t>. Kun</w:t>
      </w:r>
      <w:r>
        <w:t xml:space="preserve"> 24 havde svaret på 10 eller flere spørgsmål. </w:t>
      </w:r>
    </w:p>
    <w:p w:rsidR="00627BE1" w:rsidRDefault="00D86B45">
      <w:r>
        <w:t xml:space="preserve">Med 31 ”troende” er det </w:t>
      </w:r>
      <w:r w:rsidR="000D1210">
        <w:t xml:space="preserve">en meget lille del af </w:t>
      </w:r>
      <w:proofErr w:type="spellStart"/>
      <w:r>
        <w:t>UC’</w:t>
      </w:r>
      <w:r w:rsidR="000D1210">
        <w:t>s</w:t>
      </w:r>
      <w:proofErr w:type="spellEnd"/>
      <w:r w:rsidR="000D1210">
        <w:t xml:space="preserve"> medarbejdere, som har været med -</w:t>
      </w:r>
      <w:bookmarkStart w:id="0" w:name="_GoBack"/>
      <w:bookmarkEnd w:id="0"/>
      <w:r w:rsidR="000D1210">
        <w:t xml:space="preserve"> nemlig</w:t>
      </w:r>
      <w:r>
        <w:t xml:space="preserve"> godt 4%.</w:t>
      </w:r>
    </w:p>
    <w:p w:rsidR="000D1210" w:rsidRDefault="00D86B45">
      <w:r>
        <w:t xml:space="preserve">Vi synes ikke, at vi kan forsvare at bede vores kære sponsorer </w:t>
      </w:r>
      <w:r w:rsidR="000D1210">
        <w:t xml:space="preserve">– </w:t>
      </w:r>
      <w:r w:rsidR="000D1210" w:rsidRPr="000D1210">
        <w:rPr>
          <w:b/>
        </w:rPr>
        <w:t>personaleforeningerne på alle campusser</w:t>
      </w:r>
      <w:r w:rsidR="000D1210">
        <w:t xml:space="preserve"> - </w:t>
      </w:r>
      <w:r>
        <w:t>om penge til en lignende kalenderkonkurrence næste år</w:t>
      </w:r>
      <w:r w:rsidR="000D1210">
        <w:t xml:space="preserve"> med så få deltagere. Derfor slutter legen her. </w:t>
      </w:r>
    </w:p>
    <w:p w:rsidR="00D86B45" w:rsidRDefault="000D1210">
      <w:r>
        <w:t>Teknikken ligger der stadig, og hvis andre skulle have mod på at lege forfatternisse og finde sponsorer og præmier, så kan de henvende sig til Tekniknissen Thomas, som har lovet at videreføre teknikken, hvis der er behov for det.</w:t>
      </w:r>
    </w:p>
    <w:p w:rsidR="000D1210" w:rsidRDefault="000D1210">
      <w:r>
        <w:t>Vi siger tak til de medarbejdere, som har deltaget i de forgangne på.</w:t>
      </w:r>
    </w:p>
    <w:p w:rsidR="000D1210" w:rsidRDefault="000D1210"/>
    <w:p w:rsidR="000D1210" w:rsidRDefault="000D1210">
      <w:r>
        <w:t>Godt nytår 2016 fra</w:t>
      </w:r>
    </w:p>
    <w:p w:rsidR="000D1210" w:rsidRDefault="000D1210">
      <w:r>
        <w:t>Tekniknissen (TTRO) og Forfatternissen (AMON)</w:t>
      </w:r>
    </w:p>
    <w:sectPr w:rsidR="000D121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E1"/>
    <w:rsid w:val="00054092"/>
    <w:rsid w:val="000D1210"/>
    <w:rsid w:val="003273C1"/>
    <w:rsid w:val="00627BE1"/>
    <w:rsid w:val="00BC0E66"/>
    <w:rsid w:val="00D32ABC"/>
    <w:rsid w:val="00D86B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F83C"/>
  <w15:chartTrackingRefBased/>
  <w15:docId w15:val="{36C9AE23-2626-43D2-BB71-C2DF06F1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ABC"/>
    <w:pPr>
      <w:spacing w:after="0"/>
    </w:pPr>
    <w:rPr>
      <w:rFonts w:ascii="Garamond" w:hAnsi="Garamond"/>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27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9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1EB0A0DD.dotm</Template>
  <TotalTime>1</TotalTime>
  <Pages>1</Pages>
  <Words>147</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UCSYD</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Åge Monrad (amon)</dc:creator>
  <cp:keywords/>
  <dc:description/>
  <cp:lastModifiedBy>Åge Monrad (amon)</cp:lastModifiedBy>
  <cp:revision>2</cp:revision>
  <dcterms:created xsi:type="dcterms:W3CDTF">2016-01-11T06:46:00Z</dcterms:created>
  <dcterms:modified xsi:type="dcterms:W3CDTF">2016-01-11T06:46:00Z</dcterms:modified>
</cp:coreProperties>
</file>